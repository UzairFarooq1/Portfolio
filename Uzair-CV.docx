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E314" w14:textId="77777777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D662B7A" wp14:editId="6F6E1F7E">
                <wp:simplePos x="0" y="0"/>
                <wp:positionH relativeFrom="page">
                  <wp:align>right</wp:align>
                </wp:positionH>
                <wp:positionV relativeFrom="paragraph">
                  <wp:posOffset>-333375</wp:posOffset>
                </wp:positionV>
                <wp:extent cx="7772400" cy="12753975"/>
                <wp:effectExtent l="0" t="0" r="0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214B" id="Rectangle 3" o:spid="_x0000_s1026" alt="&quot;&quot;" style="position:absolute;margin-left:560.8pt;margin-top:-26.25pt;width:612pt;height:1004.2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77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936"/>
        <w:gridCol w:w="7201"/>
      </w:tblGrid>
      <w:tr w:rsidR="0036697C" w:rsidRPr="00320ECB" w14:paraId="2192E535" w14:textId="77777777" w:rsidTr="00054692">
        <w:trPr>
          <w:trHeight w:val="1053"/>
          <w:jc w:val="center"/>
        </w:trPr>
        <w:tc>
          <w:tcPr>
            <w:tcW w:w="1113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154E7" w14:textId="4D5A6AB4" w:rsidR="0036697C" w:rsidRPr="00173B36" w:rsidRDefault="00EA5E3D" w:rsidP="00C657AC">
            <w:pPr>
              <w:pStyle w:val="Title"/>
              <w:rPr>
                <w:noProof/>
              </w:rPr>
            </w:pPr>
            <w:r>
              <w:t>Uzair farooq</w:t>
            </w:r>
          </w:p>
        </w:tc>
      </w:tr>
      <w:tr w:rsidR="0036697C" w:rsidRPr="00320ECB" w14:paraId="6AC1AC03" w14:textId="77777777" w:rsidTr="00054692">
        <w:trPr>
          <w:trHeight w:val="350"/>
          <w:jc w:val="center"/>
        </w:trPr>
        <w:tc>
          <w:tcPr>
            <w:tcW w:w="1113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7695C" w14:textId="6A571401" w:rsidR="00E72A6A" w:rsidRPr="00173B36" w:rsidRDefault="00E72A6A" w:rsidP="00EA5E3D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625F35" wp14:editId="77EB40E7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E8987A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4A62165D" w14:textId="77777777" w:rsidTr="00054692">
        <w:trPr>
          <w:trHeight w:val="1697"/>
          <w:jc w:val="center"/>
        </w:trPr>
        <w:tc>
          <w:tcPr>
            <w:tcW w:w="3936" w:type="dxa"/>
            <w:shd w:val="clear" w:color="auto" w:fill="auto"/>
          </w:tcPr>
          <w:p w14:paraId="22F0D4C5" w14:textId="77777777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71F4DF5C4B51429C8095F2B1C0F04A97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0C1F4FB4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C1F1E20" wp14:editId="10D37B22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E930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416078" w14:textId="1F058C50" w:rsidR="0036697C" w:rsidRPr="00E216D4" w:rsidRDefault="00EA5E3D" w:rsidP="0036697C">
            <w:pPr>
              <w:pStyle w:val="Heading2"/>
            </w:pPr>
            <w:r w:rsidRPr="00EA5E3D">
              <w:t>+254 791 495274</w:t>
            </w:r>
          </w:p>
          <w:p w14:paraId="70878D7A" w14:textId="77777777" w:rsidR="00D865BD" w:rsidRDefault="00F16651" w:rsidP="00005266">
            <w:pPr>
              <w:pStyle w:val="Heading2"/>
            </w:pPr>
            <w:proofErr w:type="spellStart"/>
            <w:proofErr w:type="gramStart"/>
            <w:r w:rsidRPr="00F16651">
              <w:t>uzairdevportfolio.tech</w:t>
            </w:r>
            <w:proofErr w:type="spellEnd"/>
            <w:proofErr w:type="gramEnd"/>
          </w:p>
          <w:p w14:paraId="0B76C018" w14:textId="40FACC97" w:rsidR="00005266" w:rsidRPr="00005266" w:rsidRDefault="00005266" w:rsidP="00005266">
            <w:pPr>
              <w:pStyle w:val="Heading2"/>
            </w:pPr>
            <w:r w:rsidRPr="00005266">
              <w:t>www.linkedin.com/in/uzair-farooq-6830751b4</w:t>
            </w:r>
          </w:p>
          <w:p w14:paraId="63A3C2A3" w14:textId="14DF70A8" w:rsidR="0036697C" w:rsidRDefault="00000000" w:rsidP="0036697C">
            <w:pPr>
              <w:pStyle w:val="Heading2"/>
            </w:pPr>
            <w:hyperlink r:id="rId11" w:history="1">
              <w:r w:rsidR="00F16651" w:rsidRPr="005877E6">
                <w:rPr>
                  <w:rStyle w:val="Hyperlink"/>
                </w:rPr>
                <w:t>uzairf2580@gmail.com</w:t>
              </w:r>
            </w:hyperlink>
          </w:p>
          <w:p w14:paraId="03C5074F" w14:textId="69AF788A" w:rsidR="00EA5E3D" w:rsidRPr="00EA5E3D" w:rsidRDefault="00EA5E3D" w:rsidP="00EA5E3D">
            <w:r>
              <w:t>Nairobi, Kenya</w:t>
            </w:r>
          </w:p>
        </w:tc>
        <w:tc>
          <w:tcPr>
            <w:tcW w:w="7200" w:type="dxa"/>
            <w:shd w:val="clear" w:color="auto" w:fill="auto"/>
          </w:tcPr>
          <w:p w14:paraId="38B60CA2" w14:textId="77777777" w:rsidR="0036697C" w:rsidRPr="00173B36" w:rsidRDefault="00000000" w:rsidP="00C657AC">
            <w:pPr>
              <w:pStyle w:val="Heading1"/>
            </w:pPr>
            <w:sdt>
              <w:sdtPr>
                <w:id w:val="-447008296"/>
                <w:placeholder>
                  <w:docPart w:val="99F331B973B74796A5F7545E94FF82A6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PROFILE</w:t>
                </w:r>
              </w:sdtContent>
            </w:sdt>
          </w:p>
          <w:p w14:paraId="3B0F7FC3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278219" wp14:editId="32B6BC25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A7C1BD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5CA53EAB" w14:textId="3C940475" w:rsidR="0036697C" w:rsidRPr="00173B36" w:rsidRDefault="00EA5E3D" w:rsidP="0036697C">
            <w:r w:rsidRPr="00EA5E3D">
              <w:t>Dedicated and motivated student pursuing a Bachelor's degree in Business Information Technology with a strong foundation in IT and business concepts. Eager to apply academic knowledge to real-world scenarios and contribute to innovative solutions in the field.</w:t>
            </w:r>
          </w:p>
        </w:tc>
      </w:tr>
      <w:tr w:rsidR="0036697C" w:rsidRPr="00320ECB" w14:paraId="09D864D5" w14:textId="77777777" w:rsidTr="002A388E">
        <w:trPr>
          <w:trHeight w:val="2699"/>
          <w:jc w:val="center"/>
        </w:trPr>
        <w:tc>
          <w:tcPr>
            <w:tcW w:w="3936" w:type="dxa"/>
            <w:shd w:val="clear" w:color="auto" w:fill="auto"/>
          </w:tcPr>
          <w:p w14:paraId="3000CB5F" w14:textId="77777777" w:rsidR="0036697C" w:rsidRPr="00173B36" w:rsidRDefault="00000000" w:rsidP="00C657AC">
            <w:pPr>
              <w:pStyle w:val="Heading1"/>
            </w:pPr>
            <w:sdt>
              <w:sdtPr>
                <w:id w:val="211169216"/>
                <w:placeholder>
                  <w:docPart w:val="CAEBD9F98C5F4B7D9FB4D8E7CCB35C50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2986D055" w14:textId="77777777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5CA0B9" wp14:editId="278EA569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D43A6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3F31808" w14:textId="3EC35333" w:rsidR="0036697C" w:rsidRPr="00387FF0" w:rsidRDefault="00EA5E3D" w:rsidP="0036697C">
            <w:pPr>
              <w:pStyle w:val="Heading2"/>
            </w:pPr>
            <w:r w:rsidRPr="00EA5E3D">
              <w:t xml:space="preserve">Programming </w:t>
            </w:r>
          </w:p>
          <w:p w14:paraId="66D11FF9" w14:textId="77777777" w:rsidR="00EA5E3D" w:rsidRDefault="00EA5E3D" w:rsidP="0036697C">
            <w:pPr>
              <w:pStyle w:val="Heading2"/>
            </w:pPr>
            <w:r w:rsidRPr="00EA5E3D">
              <w:t>Code Analysis and Development</w:t>
            </w:r>
          </w:p>
          <w:p w14:paraId="30B2B8C6" w14:textId="0AF33118" w:rsidR="00A8656F" w:rsidRDefault="00EA5E3D" w:rsidP="0036697C">
            <w:pPr>
              <w:pStyle w:val="Heading2"/>
            </w:pPr>
            <w:r w:rsidRPr="00EA5E3D">
              <w:t>Machine Learning</w:t>
            </w:r>
          </w:p>
          <w:p w14:paraId="53675573" w14:textId="77777777" w:rsidR="00A8656F" w:rsidRDefault="00000000" w:rsidP="0036697C">
            <w:pPr>
              <w:pStyle w:val="Heading2"/>
            </w:pPr>
            <w:sdt>
              <w:sdtPr>
                <w:id w:val="-389426565"/>
                <w:placeholder>
                  <w:docPart w:val="DAC850884CA94ADD8F42435F771DE551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Communication</w:t>
                </w:r>
              </w:sdtContent>
            </w:sdt>
          </w:p>
          <w:p w14:paraId="3E460E98" w14:textId="77777777" w:rsidR="00A8656F" w:rsidRDefault="00000000" w:rsidP="0036697C">
            <w:pPr>
              <w:pStyle w:val="Heading2"/>
            </w:pPr>
            <w:sdt>
              <w:sdtPr>
                <w:id w:val="-1525779457"/>
                <w:placeholder>
                  <w:docPart w:val="7A29ADC5B354469C9B27307C5764D9B2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Creativity</w:t>
                </w:r>
              </w:sdtContent>
            </w:sdt>
          </w:p>
          <w:p w14:paraId="20AAB3B0" w14:textId="595BD991" w:rsidR="0036697C" w:rsidRPr="00173B36" w:rsidRDefault="00000000" w:rsidP="0025226F">
            <w:pPr>
              <w:pStyle w:val="Heading2"/>
              <w:tabs>
                <w:tab w:val="left" w:pos="2106"/>
              </w:tabs>
            </w:pPr>
            <w:sdt>
              <w:sdtPr>
                <w:id w:val="-490250325"/>
                <w:placeholder>
                  <w:docPart w:val="EFB1E0000F8242909CF72B1AB64CC390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Strategic thinking</w:t>
                </w:r>
              </w:sdtContent>
            </w:sdt>
            <w:r w:rsidR="0025226F">
              <w:tab/>
            </w:r>
          </w:p>
        </w:tc>
        <w:tc>
          <w:tcPr>
            <w:tcW w:w="7200" w:type="dxa"/>
            <w:vMerge w:val="restart"/>
            <w:shd w:val="clear" w:color="auto" w:fill="auto"/>
          </w:tcPr>
          <w:p w14:paraId="4FBC31F1" w14:textId="157D8C74" w:rsidR="0036697C" w:rsidRDefault="00E744E7" w:rsidP="00C657AC">
            <w:pPr>
              <w:pStyle w:val="Heading1"/>
            </w:pPr>
            <w:r>
              <w:t>Volunteer</w:t>
            </w:r>
          </w:p>
          <w:p w14:paraId="01D4BD93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66C7C92" wp14:editId="2AF3B532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7F1B6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796DC4" w14:textId="5BE1C36E" w:rsidR="0036697C" w:rsidRPr="00173B36" w:rsidRDefault="00E744E7" w:rsidP="0036697C">
            <w:pPr>
              <w:pStyle w:val="Heading2"/>
            </w:pPr>
            <w:r>
              <w:t>Brainstorm Solutions Limited</w:t>
            </w:r>
          </w:p>
          <w:p w14:paraId="2274EF58" w14:textId="08B4A42E" w:rsidR="0036697C" w:rsidRDefault="00E744E7" w:rsidP="0036697C">
            <w:pPr>
              <w:pStyle w:val="Heading3"/>
            </w:pPr>
            <w:r>
              <w:t xml:space="preserve">2023-02 </w:t>
            </w:r>
            <w:r w:rsidR="00EA5E3D">
              <w:t>–</w:t>
            </w:r>
            <w:r>
              <w:t xml:space="preserve"> 2023-04</w:t>
            </w:r>
          </w:p>
          <w:p w14:paraId="259A9A2D" w14:textId="5422972A" w:rsidR="00EA5E3D" w:rsidRDefault="00E744E7" w:rsidP="00EA5E3D">
            <w:pPr>
              <w:pStyle w:val="Heading2"/>
            </w:pPr>
            <w:r>
              <w:t xml:space="preserve">Assistant Sales </w:t>
            </w:r>
            <w:r w:rsidR="00ED42A5">
              <w:t>Manager</w:t>
            </w:r>
          </w:p>
          <w:p w14:paraId="42B58952" w14:textId="524EECDA" w:rsidR="00054692" w:rsidRDefault="00054692" w:rsidP="00054692">
            <w:pPr>
              <w:pStyle w:val="ListParagraph"/>
              <w:numPr>
                <w:ilvl w:val="0"/>
                <w:numId w:val="8"/>
              </w:numPr>
            </w:pPr>
            <w:r>
              <w:t>Monitored metrics of different sales portals and sales analytics.</w:t>
            </w:r>
          </w:p>
          <w:p w14:paraId="70370446" w14:textId="4961EFBF" w:rsidR="00E744E7" w:rsidRDefault="00054692" w:rsidP="00054692">
            <w:pPr>
              <w:pStyle w:val="ListParagraph"/>
              <w:numPr>
                <w:ilvl w:val="0"/>
                <w:numId w:val="8"/>
              </w:numPr>
            </w:pPr>
            <w:r>
              <w:t>Managed inventory levels by tracking current stock and demand, optimizing levels with balanced approach.</w:t>
            </w:r>
          </w:p>
          <w:p w14:paraId="349A072B" w14:textId="7422B99F" w:rsidR="00054692" w:rsidRDefault="00054692" w:rsidP="00054692">
            <w:pPr>
              <w:pStyle w:val="ListParagraph"/>
              <w:numPr>
                <w:ilvl w:val="0"/>
                <w:numId w:val="8"/>
              </w:numPr>
            </w:pPr>
            <w:r w:rsidRPr="00054692">
              <w:t>Create</w:t>
            </w:r>
            <w:r>
              <w:t>d</w:t>
            </w:r>
            <w:r w:rsidRPr="00054692">
              <w:t xml:space="preserve"> and Track</w:t>
            </w:r>
            <w:r>
              <w:t>ed</w:t>
            </w:r>
            <w:r w:rsidRPr="00054692">
              <w:t xml:space="preserve"> Invoices</w:t>
            </w:r>
            <w:r>
              <w:t xml:space="preserve"> using </w:t>
            </w:r>
            <w:proofErr w:type="gramStart"/>
            <w:r>
              <w:t>QuickBooks</w:t>
            </w:r>
            <w:proofErr w:type="gramEnd"/>
            <w:r w:rsidRPr="00054692">
              <w:t xml:space="preserve"> </w:t>
            </w:r>
          </w:p>
          <w:p w14:paraId="6B414515" w14:textId="77777777" w:rsidR="00054692" w:rsidRDefault="00054692" w:rsidP="00054692">
            <w:pPr>
              <w:pStyle w:val="ListParagraph"/>
              <w:ind w:left="720"/>
            </w:pPr>
          </w:p>
          <w:p w14:paraId="41CFE678" w14:textId="77777777" w:rsidR="00F16651" w:rsidRDefault="00F16651" w:rsidP="00054692">
            <w:pPr>
              <w:pStyle w:val="ListParagraph"/>
              <w:ind w:left="720"/>
            </w:pPr>
          </w:p>
          <w:p w14:paraId="4B26751E" w14:textId="323FDCAB" w:rsidR="00EA5E3D" w:rsidRDefault="00054692" w:rsidP="00EA5E3D">
            <w:pPr>
              <w:pStyle w:val="Heading2"/>
            </w:pPr>
            <w:proofErr w:type="spellStart"/>
            <w:r>
              <w:t>Highridge</w:t>
            </w:r>
            <w:proofErr w:type="spellEnd"/>
            <w:r>
              <w:t xml:space="preserve"> Primary School</w:t>
            </w:r>
          </w:p>
          <w:p w14:paraId="6999944C" w14:textId="2B6B0999" w:rsidR="00EA5E3D" w:rsidRDefault="00054692" w:rsidP="00EA5E3D">
            <w:pPr>
              <w:pStyle w:val="Heading3"/>
            </w:pPr>
            <w:r>
              <w:t>2021-01</w:t>
            </w:r>
            <w:r w:rsidR="00EA5E3D">
              <w:t xml:space="preserve"> – 202</w:t>
            </w:r>
            <w:r>
              <w:t>1-03</w:t>
            </w:r>
          </w:p>
          <w:p w14:paraId="43DB0C64" w14:textId="4491F52A" w:rsidR="00EA5E3D" w:rsidRDefault="00054692" w:rsidP="00EA5E3D">
            <w:pPr>
              <w:pStyle w:val="Heading2"/>
            </w:pPr>
            <w:r>
              <w:t>Assistant Teacher</w:t>
            </w:r>
          </w:p>
          <w:p w14:paraId="7F57EC60" w14:textId="77777777" w:rsidR="00054692" w:rsidRPr="00054692" w:rsidRDefault="00054692" w:rsidP="00054692">
            <w:pPr>
              <w:pStyle w:val="ListParagraph"/>
              <w:numPr>
                <w:ilvl w:val="0"/>
                <w:numId w:val="9"/>
              </w:numPr>
              <w:rPr>
                <w:lang w:val="en-KE"/>
              </w:rPr>
            </w:pPr>
            <w:r w:rsidRPr="00054692">
              <w:rPr>
                <w:lang w:val="en-KE"/>
              </w:rPr>
              <w:t>Partnered with teaching staff to achieve learning goals and engagement.</w:t>
            </w:r>
          </w:p>
          <w:p w14:paraId="7D745977" w14:textId="737112EF" w:rsidR="00054692" w:rsidRPr="00054692" w:rsidRDefault="00054692" w:rsidP="00054692">
            <w:pPr>
              <w:pStyle w:val="ListParagraph"/>
              <w:numPr>
                <w:ilvl w:val="0"/>
                <w:numId w:val="9"/>
              </w:numPr>
              <w:rPr>
                <w:lang w:val="en-KE"/>
              </w:rPr>
            </w:pPr>
            <w:r w:rsidRPr="00054692">
              <w:rPr>
                <w:lang w:val="en-KE"/>
              </w:rPr>
              <w:t>Taught mathematics</w:t>
            </w:r>
            <w:r>
              <w:t xml:space="preserve"> and Science</w:t>
            </w:r>
            <w:r w:rsidRPr="00054692">
              <w:rPr>
                <w:lang w:val="en-KE"/>
              </w:rPr>
              <w:t xml:space="preserve"> especially to class 8 students as they were nearing their KCPE examination. </w:t>
            </w:r>
          </w:p>
          <w:p w14:paraId="73992BEE" w14:textId="23F3C12D" w:rsidR="00054692" w:rsidRPr="00054692" w:rsidRDefault="00054692" w:rsidP="00054692">
            <w:pPr>
              <w:pStyle w:val="ListParagraph"/>
              <w:numPr>
                <w:ilvl w:val="0"/>
                <w:numId w:val="9"/>
              </w:numPr>
              <w:rPr>
                <w:lang w:val="en-KE"/>
              </w:rPr>
            </w:pPr>
            <w:r w:rsidRPr="00054692">
              <w:rPr>
                <w:lang w:val="en-KE"/>
              </w:rPr>
              <w:t>Assisted at the reception in case</w:t>
            </w:r>
            <w:r w:rsidR="002A388E">
              <w:t xml:space="preserve"> of</w:t>
            </w:r>
            <w:r w:rsidRPr="00054692">
              <w:rPr>
                <w:lang w:val="en-KE"/>
              </w:rPr>
              <w:t xml:space="preserve"> any IT </w:t>
            </w:r>
            <w:proofErr w:type="gramStart"/>
            <w:r w:rsidRPr="00054692">
              <w:rPr>
                <w:lang w:val="en-KE"/>
              </w:rPr>
              <w:t>issues</w:t>
            </w:r>
            <w:proofErr w:type="gramEnd"/>
            <w:r w:rsidRPr="00054692">
              <w:rPr>
                <w:lang w:val="en-KE"/>
              </w:rPr>
              <w:t xml:space="preserve"> </w:t>
            </w:r>
          </w:p>
          <w:p w14:paraId="00D2CA10" w14:textId="5637337C" w:rsidR="0036697C" w:rsidRDefault="00054692" w:rsidP="00054692">
            <w:pPr>
              <w:pStyle w:val="ListParagraph"/>
              <w:numPr>
                <w:ilvl w:val="0"/>
                <w:numId w:val="9"/>
              </w:numPr>
              <w:rPr>
                <w:lang w:val="en-KE"/>
              </w:rPr>
            </w:pPr>
            <w:r w:rsidRPr="00054692">
              <w:rPr>
                <w:lang w:val="en-KE"/>
              </w:rPr>
              <w:t>Contributed to buy mathematical sets for all the class 8 students.</w:t>
            </w:r>
          </w:p>
          <w:p w14:paraId="5D7D4AC1" w14:textId="77777777" w:rsidR="00734A8B" w:rsidRDefault="00734A8B" w:rsidP="00054692">
            <w:pPr>
              <w:pStyle w:val="Heading1"/>
            </w:pPr>
          </w:p>
          <w:p w14:paraId="41788847" w14:textId="77777777" w:rsidR="00734A8B" w:rsidRPr="00734A8B" w:rsidRDefault="00734A8B" w:rsidP="00734A8B"/>
          <w:p w14:paraId="4C23D037" w14:textId="77777777" w:rsidR="00734A8B" w:rsidRDefault="00734A8B" w:rsidP="00054692">
            <w:pPr>
              <w:pStyle w:val="Heading1"/>
            </w:pPr>
          </w:p>
          <w:p w14:paraId="59A25E19" w14:textId="77777777" w:rsidR="00F16651" w:rsidRDefault="00F16651" w:rsidP="00F16651"/>
          <w:p w14:paraId="4B5556A0" w14:textId="77777777" w:rsidR="00F16651" w:rsidRPr="00F16651" w:rsidRDefault="00F16651" w:rsidP="00F16651"/>
          <w:p w14:paraId="7AE2A0FC" w14:textId="77777777" w:rsidR="00734A8B" w:rsidRDefault="00734A8B" w:rsidP="00054692">
            <w:pPr>
              <w:pStyle w:val="Heading1"/>
            </w:pPr>
          </w:p>
          <w:p w14:paraId="16EE4637" w14:textId="14F7A0DB" w:rsidR="00054692" w:rsidRDefault="00054692" w:rsidP="00054692">
            <w:pPr>
              <w:pStyle w:val="Heading1"/>
            </w:pPr>
            <w:r>
              <w:t>References</w:t>
            </w:r>
          </w:p>
          <w:p w14:paraId="72CDE3A4" w14:textId="0050EF1F" w:rsidR="00054692" w:rsidRPr="00054692" w:rsidRDefault="00054692" w:rsidP="00054692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4D23FB1" wp14:editId="00E22FD0">
                      <wp:extent cx="591185" cy="0"/>
                      <wp:effectExtent l="0" t="0" r="0" b="0"/>
                      <wp:docPr id="1182673790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3B1A4F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A0A2C0F" w14:textId="747A88EF" w:rsidR="002A388E" w:rsidRPr="002A388E" w:rsidRDefault="002A388E" w:rsidP="00054692">
            <w:pPr>
              <w:rPr>
                <w:b/>
                <w:bCs/>
              </w:rPr>
            </w:pPr>
            <w:r w:rsidRPr="002A388E">
              <w:rPr>
                <w:b/>
                <w:bCs/>
              </w:rPr>
              <w:t xml:space="preserve">Susan </w:t>
            </w:r>
            <w:proofErr w:type="spellStart"/>
            <w:r w:rsidRPr="002A388E">
              <w:rPr>
                <w:b/>
                <w:bCs/>
              </w:rPr>
              <w:t>kamutu</w:t>
            </w:r>
            <w:proofErr w:type="spellEnd"/>
          </w:p>
          <w:p w14:paraId="6C7C5B1A" w14:textId="44E564A0" w:rsidR="002A388E" w:rsidRDefault="002A388E" w:rsidP="002A388E">
            <w:r w:rsidRPr="002A388E">
              <w:t>Deputy Principal</w:t>
            </w:r>
            <w:r>
              <w:t xml:space="preserve">, </w:t>
            </w:r>
            <w:proofErr w:type="spellStart"/>
            <w:r w:rsidRPr="002A388E">
              <w:t>Highridge</w:t>
            </w:r>
            <w:proofErr w:type="spellEnd"/>
            <w:r w:rsidRPr="002A388E">
              <w:t xml:space="preserve"> Primary School</w:t>
            </w:r>
          </w:p>
          <w:p w14:paraId="389AFEA4" w14:textId="7CF6AA5B" w:rsidR="002A388E" w:rsidRDefault="002A388E" w:rsidP="00054692">
            <w:r w:rsidRPr="002A388E">
              <w:t>Email: susankararu@gmail.com</w:t>
            </w:r>
          </w:p>
          <w:p w14:paraId="5E4FC92D" w14:textId="78A1DBCF" w:rsidR="002A388E" w:rsidRDefault="002A388E" w:rsidP="00054692">
            <w:r w:rsidRPr="002A388E">
              <w:t xml:space="preserve">Phone </w:t>
            </w:r>
            <w:proofErr w:type="gramStart"/>
            <w:r w:rsidRPr="002A388E">
              <w:t>Number :</w:t>
            </w:r>
            <w:proofErr w:type="gramEnd"/>
            <w:r w:rsidRPr="002A388E">
              <w:t xml:space="preserve"> +254 721 632380</w:t>
            </w:r>
          </w:p>
          <w:p w14:paraId="46307C13" w14:textId="77777777" w:rsidR="002A388E" w:rsidRDefault="002A388E" w:rsidP="00054692"/>
          <w:p w14:paraId="1D6C934B" w14:textId="77777777" w:rsidR="002A388E" w:rsidRPr="002A388E" w:rsidRDefault="002A388E" w:rsidP="00054692">
            <w:pPr>
              <w:rPr>
                <w:b/>
                <w:bCs/>
              </w:rPr>
            </w:pPr>
            <w:r w:rsidRPr="002A388E">
              <w:rPr>
                <w:b/>
                <w:bCs/>
              </w:rPr>
              <w:t xml:space="preserve">Kelvin Ndambuki </w:t>
            </w:r>
          </w:p>
          <w:p w14:paraId="002F36C1" w14:textId="77777777" w:rsidR="002A388E" w:rsidRDefault="002A388E" w:rsidP="00054692">
            <w:r w:rsidRPr="002A388E">
              <w:t xml:space="preserve">Lecturer </w:t>
            </w:r>
            <w:r>
              <w:t>at</w:t>
            </w:r>
            <w:r w:rsidRPr="002A388E">
              <w:t xml:space="preserve"> </w:t>
            </w:r>
            <w:proofErr w:type="spellStart"/>
            <w:r w:rsidRPr="002A388E">
              <w:t>strathmore</w:t>
            </w:r>
            <w:proofErr w:type="spellEnd"/>
            <w:r w:rsidRPr="002A388E">
              <w:t xml:space="preserve"> university </w:t>
            </w:r>
          </w:p>
          <w:p w14:paraId="7064202F" w14:textId="6ED7DC4C" w:rsidR="002A388E" w:rsidRDefault="002A388E" w:rsidP="00054692">
            <w:r w:rsidRPr="002A388E">
              <w:t xml:space="preserve">Email: </w:t>
            </w:r>
            <w:hyperlink r:id="rId12" w:history="1">
              <w:r w:rsidRPr="005877E6">
                <w:rPr>
                  <w:rStyle w:val="Hyperlink"/>
                </w:rPr>
                <w:t>kndambuki@stratmore.edu</w:t>
              </w:r>
            </w:hyperlink>
            <w:r w:rsidRPr="002A388E">
              <w:t xml:space="preserve"> </w:t>
            </w:r>
          </w:p>
          <w:p w14:paraId="6BF926E7" w14:textId="2E543AE5" w:rsidR="00054692" w:rsidRPr="00054692" w:rsidRDefault="002A388E" w:rsidP="00054692">
            <w:r w:rsidRPr="002A388E">
              <w:t>Phone Number: +254 705 859783</w:t>
            </w:r>
          </w:p>
          <w:p w14:paraId="5A0075FB" w14:textId="77777777" w:rsidR="002A388E" w:rsidRPr="00E744E7" w:rsidRDefault="002A388E" w:rsidP="00E744E7"/>
          <w:p w14:paraId="503B311F" w14:textId="4B1DA535" w:rsidR="0036697C" w:rsidRPr="00246F0F" w:rsidRDefault="0036697C" w:rsidP="00A8656F"/>
        </w:tc>
      </w:tr>
      <w:tr w:rsidR="0036697C" w:rsidRPr="00320ECB" w14:paraId="14F4D9D0" w14:textId="77777777" w:rsidTr="00054692">
        <w:trPr>
          <w:trHeight w:val="1833"/>
          <w:jc w:val="center"/>
        </w:trPr>
        <w:tc>
          <w:tcPr>
            <w:tcW w:w="3936" w:type="dxa"/>
            <w:shd w:val="clear" w:color="auto" w:fill="auto"/>
          </w:tcPr>
          <w:p w14:paraId="48BDFDA7" w14:textId="70CD1EDF" w:rsidR="00734A8B" w:rsidRDefault="00734A8B" w:rsidP="00C657AC">
            <w:pPr>
              <w:pStyle w:val="Heading1"/>
            </w:pPr>
            <w:r>
              <w:t>Languages</w:t>
            </w:r>
          </w:p>
          <w:p w14:paraId="55B7102C" w14:textId="6E28796A" w:rsidR="00734A8B" w:rsidRDefault="00734A8B" w:rsidP="00C657AC">
            <w:pPr>
              <w:pStyle w:val="Heading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C6D35E" wp14:editId="63A77A5D">
                      <wp:extent cx="591185" cy="0"/>
                      <wp:effectExtent l="0" t="0" r="0" b="0"/>
                      <wp:docPr id="261551163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A69F4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6A537CD" w14:textId="120E005F" w:rsidR="00734A8B" w:rsidRPr="00734A8B" w:rsidRDefault="00734A8B" w:rsidP="00734A8B">
            <w:pPr>
              <w:pStyle w:val="Heading2"/>
            </w:pPr>
            <w:r>
              <w:t>English - Proficient</w:t>
            </w:r>
          </w:p>
          <w:p w14:paraId="2D2EFE21" w14:textId="65BEF4C0" w:rsidR="00734A8B" w:rsidRDefault="00734A8B" w:rsidP="00734A8B">
            <w:pPr>
              <w:pStyle w:val="Heading2"/>
            </w:pPr>
            <w:r>
              <w:t>Kiswahili - Proficient</w:t>
            </w:r>
          </w:p>
          <w:p w14:paraId="3D3FFC97" w14:textId="4BF0B600" w:rsidR="00734A8B" w:rsidRDefault="00734A8B" w:rsidP="00734A8B">
            <w:pPr>
              <w:pStyle w:val="Heading2"/>
            </w:pPr>
            <w:r>
              <w:t>Chinese - Beginner</w:t>
            </w:r>
          </w:p>
          <w:p w14:paraId="1186BDF9" w14:textId="5A7731B0" w:rsidR="00734A8B" w:rsidRDefault="00734A8B" w:rsidP="00F16651">
            <w:pPr>
              <w:pStyle w:val="Heading2"/>
            </w:pPr>
            <w:r>
              <w:t>Urdu – Proficient</w:t>
            </w:r>
          </w:p>
          <w:p w14:paraId="08C69A75" w14:textId="53A57352" w:rsidR="00F16651" w:rsidRPr="00F16651" w:rsidRDefault="0025226F" w:rsidP="00F1665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D45F8CB" wp14:editId="5FA3D858">
                      <wp:extent cx="1570008" cy="0"/>
                      <wp:effectExtent l="0" t="0" r="0" b="0"/>
                      <wp:docPr id="749684640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57B69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532645" w14:textId="7DD3BDB7" w:rsidR="00734A8B" w:rsidRDefault="00F16651" w:rsidP="00734A8B">
            <w:pPr>
              <w:pStyle w:val="Heading1"/>
            </w:pPr>
            <w:r>
              <w:t>Interests</w:t>
            </w:r>
          </w:p>
          <w:p w14:paraId="11F02665" w14:textId="77777777" w:rsidR="00734A8B" w:rsidRDefault="00734A8B" w:rsidP="00734A8B">
            <w:pPr>
              <w:pStyle w:val="Heading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FDB7F3" wp14:editId="5486B526">
                      <wp:extent cx="591185" cy="0"/>
                      <wp:effectExtent l="0" t="0" r="0" b="0"/>
                      <wp:docPr id="417068247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CB3491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601A07" w14:textId="69514D61" w:rsidR="00734A8B" w:rsidRPr="00734A8B" w:rsidRDefault="00734A8B" w:rsidP="00734A8B">
            <w:pPr>
              <w:pStyle w:val="Heading2"/>
            </w:pPr>
            <w:r>
              <w:t>Football</w:t>
            </w:r>
          </w:p>
          <w:p w14:paraId="39D34354" w14:textId="07A18F76" w:rsidR="00734A8B" w:rsidRDefault="00734A8B" w:rsidP="00734A8B">
            <w:pPr>
              <w:pStyle w:val="Heading2"/>
            </w:pPr>
            <w:r>
              <w:t>Coding</w:t>
            </w:r>
          </w:p>
          <w:p w14:paraId="4558EDC9" w14:textId="142FEEE8" w:rsidR="00734A8B" w:rsidRDefault="00F16651" w:rsidP="00F16651">
            <w:r>
              <w:t>Gaming (FIFA, COD)</w:t>
            </w:r>
          </w:p>
          <w:p w14:paraId="4EA22680" w14:textId="62CEE2B2" w:rsidR="00F16651" w:rsidRPr="00F16651" w:rsidRDefault="0025226F" w:rsidP="00F1665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5DBBE07" wp14:editId="771AC747">
                      <wp:extent cx="1604514" cy="0"/>
                      <wp:effectExtent l="0" t="0" r="0" b="0"/>
                      <wp:docPr id="140570711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45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E6DEF7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A0E870" w14:textId="782B6F7A" w:rsidR="0036697C" w:rsidRDefault="00734A8B" w:rsidP="00C657AC">
            <w:pPr>
              <w:pStyle w:val="Heading1"/>
            </w:pPr>
            <w:r>
              <w:t>Education</w:t>
            </w:r>
          </w:p>
          <w:p w14:paraId="3101FF35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7B15EE" wp14:editId="27053257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21768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A86B06" w14:textId="44CF9BEE" w:rsidR="0036697C" w:rsidRPr="00E744E7" w:rsidRDefault="00E744E7" w:rsidP="00E744E7">
            <w:pPr>
              <w:pStyle w:val="Heading2"/>
              <w:rPr>
                <w:b/>
                <w:bCs/>
              </w:rPr>
            </w:pPr>
            <w:r w:rsidRPr="00E744E7">
              <w:rPr>
                <w:b/>
                <w:bCs/>
              </w:rPr>
              <w:t>Strathmore University</w:t>
            </w:r>
          </w:p>
          <w:p w14:paraId="3C1E85B2" w14:textId="711B4FE1" w:rsidR="0036697C" w:rsidRPr="00173B36" w:rsidRDefault="00E744E7" w:rsidP="00E744E7">
            <w:pPr>
              <w:pStyle w:val="Heading3"/>
            </w:pPr>
            <w:r>
              <w:t>2020 – Current</w:t>
            </w:r>
          </w:p>
          <w:p w14:paraId="615F5A3C" w14:textId="7A57BD91" w:rsidR="0036697C" w:rsidRDefault="00E744E7" w:rsidP="00E744E7">
            <w:pPr>
              <w:pStyle w:val="Heading2"/>
            </w:pPr>
            <w:proofErr w:type="gramStart"/>
            <w:r>
              <w:t>Bachelor’s</w:t>
            </w:r>
            <w:proofErr w:type="gramEnd"/>
            <w:r>
              <w:t xml:space="preserve"> in business information technology</w:t>
            </w:r>
          </w:p>
          <w:p w14:paraId="4DBFD5EB" w14:textId="77777777" w:rsidR="00E744E7" w:rsidRPr="00E744E7" w:rsidRDefault="00E744E7" w:rsidP="00E744E7"/>
          <w:p w14:paraId="2215A9EF" w14:textId="3561ED0C" w:rsidR="0036697C" w:rsidRPr="00E744E7" w:rsidRDefault="00E744E7" w:rsidP="00E744E7">
            <w:pPr>
              <w:pStyle w:val="Heading2"/>
              <w:rPr>
                <w:b/>
                <w:bCs/>
              </w:rPr>
            </w:pPr>
            <w:r w:rsidRPr="00E744E7">
              <w:rPr>
                <w:b/>
                <w:bCs/>
              </w:rPr>
              <w:t>Strathmore University</w:t>
            </w:r>
          </w:p>
          <w:p w14:paraId="3424EC26" w14:textId="1853C710" w:rsidR="0036697C" w:rsidRPr="00173B36" w:rsidRDefault="00E744E7" w:rsidP="00E744E7">
            <w:pPr>
              <w:pStyle w:val="Heading3"/>
            </w:pPr>
            <w:r>
              <w:t>2020</w:t>
            </w:r>
            <w:r w:rsidR="00F16651">
              <w:t>-01</w:t>
            </w:r>
            <w:r>
              <w:t xml:space="preserve"> – 2020</w:t>
            </w:r>
            <w:r w:rsidR="00F16651">
              <w:t>-03</w:t>
            </w:r>
          </w:p>
          <w:p w14:paraId="06E015DF" w14:textId="153DAE63" w:rsidR="0036697C" w:rsidRDefault="00E744E7" w:rsidP="00E744E7">
            <w:pPr>
              <w:pStyle w:val="Heading2"/>
            </w:pPr>
            <w:r>
              <w:t>Certificate in Introduction to Data Science in Python</w:t>
            </w:r>
          </w:p>
          <w:p w14:paraId="353DEFCC" w14:textId="77777777" w:rsidR="00E744E7" w:rsidRPr="00E744E7" w:rsidRDefault="00E744E7" w:rsidP="00E744E7"/>
          <w:p w14:paraId="1934F63C" w14:textId="1C9C3220" w:rsidR="00E744E7" w:rsidRPr="00E744E7" w:rsidRDefault="00E744E7" w:rsidP="00E744E7">
            <w:pPr>
              <w:pStyle w:val="Heading2"/>
              <w:rPr>
                <w:b/>
                <w:bCs/>
              </w:rPr>
            </w:pPr>
            <w:r w:rsidRPr="00E744E7">
              <w:rPr>
                <w:b/>
                <w:bCs/>
              </w:rPr>
              <w:t>Consolata School</w:t>
            </w:r>
          </w:p>
          <w:p w14:paraId="7502A29E" w14:textId="77777777" w:rsidR="00E744E7" w:rsidRDefault="00E744E7" w:rsidP="00E744E7">
            <w:pPr>
              <w:pStyle w:val="Heading3"/>
            </w:pPr>
            <w:r>
              <w:t>2016-2019</w:t>
            </w:r>
          </w:p>
          <w:p w14:paraId="01257672" w14:textId="77777777" w:rsidR="00E744E7" w:rsidRDefault="00E744E7" w:rsidP="00E744E7">
            <w:r>
              <w:t>Kenya Certificate in Secondary Education</w:t>
            </w:r>
          </w:p>
          <w:p w14:paraId="18E848F9" w14:textId="77777777" w:rsidR="00F16651" w:rsidRDefault="00F16651" w:rsidP="00E744E7"/>
          <w:p w14:paraId="74382E97" w14:textId="77777777" w:rsidR="00E744E7" w:rsidRPr="00E744E7" w:rsidRDefault="00E744E7" w:rsidP="00E744E7">
            <w:pPr>
              <w:pStyle w:val="Heading2"/>
              <w:rPr>
                <w:b/>
                <w:bCs/>
              </w:rPr>
            </w:pPr>
            <w:r w:rsidRPr="00E744E7">
              <w:rPr>
                <w:b/>
                <w:bCs/>
              </w:rPr>
              <w:t>Muslim Academy</w:t>
            </w:r>
          </w:p>
          <w:p w14:paraId="3F7D6179" w14:textId="77777777" w:rsidR="00E744E7" w:rsidRDefault="00E744E7" w:rsidP="00E744E7">
            <w:pPr>
              <w:pStyle w:val="Heading3"/>
            </w:pPr>
            <w:r>
              <w:t>2008 – 2016</w:t>
            </w:r>
          </w:p>
          <w:p w14:paraId="07843BBC" w14:textId="4B436FE7" w:rsidR="00E744E7" w:rsidRPr="00E744E7" w:rsidRDefault="00E744E7" w:rsidP="00E744E7">
            <w:r>
              <w:t>Kenya Certificate in Primary Education</w:t>
            </w:r>
          </w:p>
        </w:tc>
        <w:tc>
          <w:tcPr>
            <w:tcW w:w="7200" w:type="dxa"/>
            <w:vMerge/>
            <w:shd w:val="clear" w:color="auto" w:fill="auto"/>
          </w:tcPr>
          <w:p w14:paraId="76F44B2C" w14:textId="77777777" w:rsidR="0036697C" w:rsidRPr="00173B36" w:rsidRDefault="0036697C" w:rsidP="00C657AC"/>
        </w:tc>
      </w:tr>
    </w:tbl>
    <w:p w14:paraId="4DD1F1A5" w14:textId="77777777" w:rsidR="00734A8B" w:rsidRPr="00173B36" w:rsidRDefault="00734A8B" w:rsidP="00262B06"/>
    <w:sectPr w:rsidR="00734A8B" w:rsidRPr="00173B36" w:rsidSect="00F16651">
      <w:pgSz w:w="12242" w:h="20129" w:code="1"/>
      <w:pgMar w:top="539" w:right="284" w:bottom="79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4A57" w14:textId="77777777" w:rsidR="005A6BBF" w:rsidRDefault="005A6BBF" w:rsidP="00BA3E51">
      <w:r>
        <w:separator/>
      </w:r>
    </w:p>
  </w:endnote>
  <w:endnote w:type="continuationSeparator" w:id="0">
    <w:p w14:paraId="6A2339E5" w14:textId="77777777" w:rsidR="005A6BBF" w:rsidRDefault="005A6BBF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8F15" w14:textId="77777777" w:rsidR="005A6BBF" w:rsidRDefault="005A6BBF" w:rsidP="00BA3E51">
      <w:r>
        <w:separator/>
      </w:r>
    </w:p>
  </w:footnote>
  <w:footnote w:type="continuationSeparator" w:id="0">
    <w:p w14:paraId="43F92B5E" w14:textId="77777777" w:rsidR="005A6BBF" w:rsidRDefault="005A6BBF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6321B"/>
    <w:multiLevelType w:val="hybridMultilevel"/>
    <w:tmpl w:val="E042CC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D7593"/>
    <w:multiLevelType w:val="hybridMultilevel"/>
    <w:tmpl w:val="A9FA5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3EC"/>
    <w:multiLevelType w:val="hybridMultilevel"/>
    <w:tmpl w:val="86ACD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D1186"/>
    <w:multiLevelType w:val="hybridMultilevel"/>
    <w:tmpl w:val="191EE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1"/>
  </w:num>
  <w:num w:numId="3" w16cid:durableId="1318606986">
    <w:abstractNumId w:val="6"/>
  </w:num>
  <w:num w:numId="4" w16cid:durableId="2034383814">
    <w:abstractNumId w:val="0"/>
  </w:num>
  <w:num w:numId="5" w16cid:durableId="1504590157">
    <w:abstractNumId w:val="8"/>
  </w:num>
  <w:num w:numId="6" w16cid:durableId="303236075">
    <w:abstractNumId w:val="7"/>
  </w:num>
  <w:num w:numId="7" w16cid:durableId="852063552">
    <w:abstractNumId w:val="5"/>
  </w:num>
  <w:num w:numId="8" w16cid:durableId="562373412">
    <w:abstractNumId w:val="2"/>
  </w:num>
  <w:num w:numId="9" w16cid:durableId="127606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3D"/>
    <w:rsid w:val="00005266"/>
    <w:rsid w:val="00021DEC"/>
    <w:rsid w:val="00041F8A"/>
    <w:rsid w:val="00045F2E"/>
    <w:rsid w:val="00054692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5226F"/>
    <w:rsid w:val="00261E7B"/>
    <w:rsid w:val="00262B06"/>
    <w:rsid w:val="00293BB8"/>
    <w:rsid w:val="002954B8"/>
    <w:rsid w:val="002A388E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45D0B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A6BBF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34A8B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865BD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744E7"/>
    <w:rsid w:val="00E93829"/>
    <w:rsid w:val="00EA0042"/>
    <w:rsid w:val="00EA5E3D"/>
    <w:rsid w:val="00EB1D1B"/>
    <w:rsid w:val="00ED42A5"/>
    <w:rsid w:val="00F16651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BE3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A5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ndambuki@stratmore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zairf2580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ir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F4DF5C4B51429C8095F2B1C0F0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6A9D-7B5B-4C8E-B19E-AF6F9DD29EE9}"/>
      </w:docPartPr>
      <w:docPartBody>
        <w:p w:rsidR="00AF4F81" w:rsidRDefault="00000000">
          <w:pPr>
            <w:pStyle w:val="71F4DF5C4B51429C8095F2B1C0F04A97"/>
          </w:pPr>
          <w:r w:rsidRPr="00173B36">
            <w:t>CONTACT</w:t>
          </w:r>
        </w:p>
      </w:docPartBody>
    </w:docPart>
    <w:docPart>
      <w:docPartPr>
        <w:name w:val="99F331B973B74796A5F7545E94FF8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D81C-A934-46BC-8119-EF2AB7F34564}"/>
      </w:docPartPr>
      <w:docPartBody>
        <w:p w:rsidR="00AF4F81" w:rsidRDefault="00000000">
          <w:pPr>
            <w:pStyle w:val="99F331B973B74796A5F7545E94FF82A6"/>
          </w:pPr>
          <w:r w:rsidRPr="00173B36">
            <w:t>PROFILE</w:t>
          </w:r>
        </w:p>
      </w:docPartBody>
    </w:docPart>
    <w:docPart>
      <w:docPartPr>
        <w:name w:val="CAEBD9F98C5F4B7D9FB4D8E7CCB3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EDA96-17F7-481E-9575-BDE41F0BD04C}"/>
      </w:docPartPr>
      <w:docPartBody>
        <w:p w:rsidR="00AF4F81" w:rsidRDefault="00000000">
          <w:pPr>
            <w:pStyle w:val="CAEBD9F98C5F4B7D9FB4D8E7CCB35C50"/>
          </w:pPr>
          <w:r w:rsidRPr="00173B36">
            <w:t>SKILLS</w:t>
          </w:r>
        </w:p>
      </w:docPartBody>
    </w:docPart>
    <w:docPart>
      <w:docPartPr>
        <w:name w:val="DAC850884CA94ADD8F42435F771D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C2319-2AEB-47DF-89F6-F58B2F7097AF}"/>
      </w:docPartPr>
      <w:docPartBody>
        <w:p w:rsidR="00AF4F81" w:rsidRDefault="00000000">
          <w:pPr>
            <w:pStyle w:val="DAC850884CA94ADD8F42435F771DE551"/>
          </w:pPr>
          <w:r w:rsidRPr="00387FF0">
            <w:t>Communication</w:t>
          </w:r>
        </w:p>
      </w:docPartBody>
    </w:docPart>
    <w:docPart>
      <w:docPartPr>
        <w:name w:val="7A29ADC5B354469C9B27307C5764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12575-954A-4D28-ACDF-9E689DDEFD90}"/>
      </w:docPartPr>
      <w:docPartBody>
        <w:p w:rsidR="00AF4F81" w:rsidRDefault="00000000">
          <w:pPr>
            <w:pStyle w:val="7A29ADC5B354469C9B27307C5764D9B2"/>
          </w:pPr>
          <w:r w:rsidRPr="00387FF0">
            <w:t>Creativity</w:t>
          </w:r>
        </w:p>
      </w:docPartBody>
    </w:docPart>
    <w:docPart>
      <w:docPartPr>
        <w:name w:val="EFB1E0000F8242909CF72B1AB64C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A5F1-9213-409F-8E5B-89E10E131D46}"/>
      </w:docPartPr>
      <w:docPartBody>
        <w:p w:rsidR="00AF4F81" w:rsidRDefault="00000000">
          <w:pPr>
            <w:pStyle w:val="EFB1E0000F8242909CF72B1AB64CC390"/>
          </w:pPr>
          <w:r w:rsidRPr="00387FF0">
            <w:t>Strategic thinking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99"/>
    <w:rsid w:val="002F5DF9"/>
    <w:rsid w:val="003F1599"/>
    <w:rsid w:val="00705C23"/>
    <w:rsid w:val="00A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71F4DF5C4B51429C8095F2B1C0F04A97">
    <w:name w:val="71F4DF5C4B51429C8095F2B1C0F04A97"/>
  </w:style>
  <w:style w:type="paragraph" w:customStyle="1" w:styleId="99F331B973B74796A5F7545E94FF82A6">
    <w:name w:val="99F331B973B74796A5F7545E94FF82A6"/>
  </w:style>
  <w:style w:type="paragraph" w:customStyle="1" w:styleId="CAEBD9F98C5F4B7D9FB4D8E7CCB35C50">
    <w:name w:val="CAEBD9F98C5F4B7D9FB4D8E7CCB35C50"/>
  </w:style>
  <w:style w:type="paragraph" w:customStyle="1" w:styleId="DAC850884CA94ADD8F42435F771DE551">
    <w:name w:val="DAC850884CA94ADD8F42435F771DE551"/>
  </w:style>
  <w:style w:type="paragraph" w:customStyle="1" w:styleId="7A29ADC5B354469C9B27307C5764D9B2">
    <w:name w:val="7A29ADC5B354469C9B27307C5764D9B2"/>
  </w:style>
  <w:style w:type="paragraph" w:customStyle="1" w:styleId="EFB1E0000F8242909CF72B1AB64CC390">
    <w:name w:val="EFB1E0000F8242909CF72B1AB64CC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2023-10-25T07:00:00Z</dcterms:created>
  <dcterms:modified xsi:type="dcterms:W3CDTF">2023-11-04T07:33:00Z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